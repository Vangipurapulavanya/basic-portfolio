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7ABA45C5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1BF51589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29FC6C2" wp14:editId="646E8D76">
                      <wp:extent cx="2122805" cy="2373630"/>
                      <wp:effectExtent l="19050" t="19050" r="29845" b="4572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37363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675A57C" id="Oval 2" o:spid="_x0000_s1026" alt="Title: Professional Headshot of Man" style="width:167.15pt;height:18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WAQAA/v8H8AoAAAACAHEG3gGpCC0DAAAAAAAAAAAAAEZBRk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BAIAAKICAAAgAgAAaAQ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MgAAAMgAAAAYAQAApQUAAAAAAAAAAAAAAwAAAAEAAAABAAAADQAJ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EJFQVU0MDEwABoQAhIARECgSU4GPQg3AY8Difz/2wBDAAMC&#10;AgMCAgMDAwMEAwMEBQgFBQQEBQoHBwYIDAoMDAsKCwsNDhIQDQ4RDgsLEBYQERMUFRUVDA8XGBYU&#10;GBIUFRT/2wBDAQMEBAUEBQkFBQkUDQsNFBQUFBQUFBQUFBQUFBQUFBQUFBQUFBQUFBQUFBQUFBQU&#10;FBQUFBQUFBQUFBQUFBQUFBT/wAARCAVeBHU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" strokecolor="#94b6d2 [3204]" strokeweight="5pt">
                      <v:fill r:id="rId7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2447DE0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41E2B74" w14:textId="489B7FF1" w:rsidR="001B2ABD" w:rsidRPr="00437B6C" w:rsidRDefault="00970403" w:rsidP="001B2ABD">
            <w:pPr>
              <w:pStyle w:val="Title"/>
              <w:rPr>
                <w:b/>
                <w:bCs/>
                <w:sz w:val="48"/>
                <w:szCs w:val="48"/>
              </w:rPr>
            </w:pPr>
            <w:r w:rsidRPr="00437B6C">
              <w:rPr>
                <w:b/>
                <w:bCs/>
                <w:sz w:val="48"/>
                <w:szCs w:val="48"/>
              </w:rPr>
              <w:t>Lavanya Vangipurapu</w:t>
            </w:r>
          </w:p>
          <w:p w14:paraId="4475EAB7" w14:textId="17622A96" w:rsidR="001B2ABD" w:rsidRPr="00437B6C" w:rsidRDefault="00970403" w:rsidP="00E94620">
            <w:pPr>
              <w:rPr>
                <w:sz w:val="24"/>
                <w:szCs w:val="24"/>
              </w:rPr>
            </w:pPr>
            <w:r w:rsidRPr="00437B6C">
              <w:rPr>
                <w:sz w:val="24"/>
                <w:szCs w:val="24"/>
              </w:rPr>
              <w:t>Full Stack Developer</w:t>
            </w:r>
          </w:p>
        </w:tc>
      </w:tr>
      <w:tr w:rsidR="001B2ABD" w14:paraId="26185F5A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CDE4BF2E03334539AC0673F378E61319"/>
              </w:placeholder>
              <w:temporary/>
              <w:showingPlcHdr/>
              <w15:appearance w15:val="hidden"/>
            </w:sdtPr>
            <w:sdtContent>
              <w:p w14:paraId="571387DB" w14:textId="77777777" w:rsidR="001B2ABD" w:rsidRDefault="00036450" w:rsidP="00036450">
                <w:pPr>
                  <w:pStyle w:val="Heading3"/>
                </w:pPr>
                <w:r w:rsidRPr="00437B6C">
                  <w:rPr>
                    <w:color w:val="auto"/>
                    <w:sz w:val="24"/>
                  </w:rPr>
                  <w:t>Profile</w:t>
                </w:r>
              </w:p>
            </w:sdtContent>
          </w:sdt>
          <w:p w14:paraId="25143E1A" w14:textId="3A500A84" w:rsidR="00036450" w:rsidRPr="00E94620" w:rsidRDefault="00F668B5" w:rsidP="00E94620">
            <w:r w:rsidRPr="00437B6C">
              <w:rPr>
                <w:sz w:val="22"/>
              </w:rPr>
              <w:t xml:space="preserve">Versatile and enthusiastic individual in search of </w:t>
            </w:r>
            <w:r w:rsidR="000E160F" w:rsidRPr="00437B6C">
              <w:rPr>
                <w:sz w:val="22"/>
              </w:rPr>
              <w:t xml:space="preserve">a position </w:t>
            </w:r>
            <w:r w:rsidRPr="00437B6C">
              <w:rPr>
                <w:sz w:val="22"/>
              </w:rPr>
              <w:t xml:space="preserve">as a software engineer or a </w:t>
            </w:r>
            <w:r w:rsidR="00C64FD7" w:rsidRPr="00437B6C">
              <w:rPr>
                <w:sz w:val="22"/>
              </w:rPr>
              <w:t xml:space="preserve">full stack </w:t>
            </w:r>
            <w:r w:rsidRPr="00437B6C">
              <w:rPr>
                <w:sz w:val="22"/>
              </w:rPr>
              <w:t>developer in a company that encourages growth and flexibility</w:t>
            </w:r>
            <w:r w:rsidRPr="00E94620">
              <w:t>.</w:t>
            </w:r>
          </w:p>
          <w:sdt>
            <w:sdtPr>
              <w:id w:val="-1954003311"/>
              <w:placeholder>
                <w:docPart w:val="246779372F8F41BE8678F8FB20C6C622"/>
              </w:placeholder>
              <w:temporary/>
              <w:showingPlcHdr/>
              <w15:appearance w15:val="hidden"/>
            </w:sdtPr>
            <w:sdtContent>
              <w:p w14:paraId="149F3301" w14:textId="77777777" w:rsidR="00036450" w:rsidRPr="00CB0055" w:rsidRDefault="00CB0055" w:rsidP="00437B6C">
                <w:pPr>
                  <w:pStyle w:val="Heading3"/>
                </w:pPr>
                <w:r w:rsidRPr="00437B6C">
                  <w:rPr>
                    <w:color w:val="000000" w:themeColor="text1"/>
                    <w:sz w:val="24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954F28DF9FF94856A136D9809D290677"/>
              </w:placeholder>
              <w:temporary/>
              <w:showingPlcHdr/>
              <w15:appearance w15:val="hidden"/>
            </w:sdtPr>
            <w:sdtContent>
              <w:p w14:paraId="3A7472BF" w14:textId="77777777" w:rsidR="004D3011" w:rsidRDefault="004D3011" w:rsidP="004D3011">
                <w:r w:rsidRPr="00437B6C">
                  <w:rPr>
                    <w:b/>
                    <w:bCs/>
                    <w:sz w:val="22"/>
                  </w:rPr>
                  <w:t>PHONE:</w:t>
                </w:r>
              </w:p>
            </w:sdtContent>
          </w:sdt>
          <w:p w14:paraId="2062EADF" w14:textId="0A391C22" w:rsidR="004D3011" w:rsidRPr="00437B6C" w:rsidRDefault="00970403" w:rsidP="004D3011">
            <w:pPr>
              <w:rPr>
                <w:sz w:val="22"/>
              </w:rPr>
            </w:pPr>
            <w:r w:rsidRPr="00437B6C">
              <w:rPr>
                <w:sz w:val="22"/>
              </w:rPr>
              <w:t>8886399885</w:t>
            </w:r>
          </w:p>
          <w:p w14:paraId="0DD92C8E" w14:textId="77777777" w:rsidR="004D3011" w:rsidRPr="004D3011" w:rsidRDefault="004D3011" w:rsidP="004D3011"/>
          <w:sdt>
            <w:sdtPr>
              <w:id w:val="67859272"/>
              <w:placeholder>
                <w:docPart w:val="D58E86F4AE3145949AD2AC7CFAFCD05D"/>
              </w:placeholder>
              <w:temporary/>
              <w:showingPlcHdr/>
              <w15:appearance w15:val="hidden"/>
            </w:sdtPr>
            <w:sdtContent>
              <w:p w14:paraId="5F8EF842" w14:textId="77777777" w:rsidR="004D3011" w:rsidRDefault="004D3011" w:rsidP="004D3011">
                <w:r w:rsidRPr="00437B6C">
                  <w:rPr>
                    <w:b/>
                    <w:bCs/>
                    <w:sz w:val="22"/>
                  </w:rPr>
                  <w:t>WEBSITE:</w:t>
                </w:r>
              </w:p>
            </w:sdtContent>
          </w:sdt>
          <w:bookmarkStart w:id="0" w:name="_Hlk125583179"/>
          <w:p w14:paraId="0AD6F06B" w14:textId="0FB4FD31" w:rsidR="004D3011" w:rsidRPr="00E94620" w:rsidRDefault="00000000" w:rsidP="004D3011">
            <w:pPr>
              <w:rPr>
                <w:color w:val="000000" w:themeColor="text1"/>
              </w:rPr>
            </w:pPr>
            <w:r>
              <w:fldChar w:fldCharType="begin"/>
            </w:r>
            <w:r>
              <w:instrText>HYPERLINK "https://thebeautyqueen.netlify.app/"</w:instrText>
            </w:r>
            <w:r>
              <w:fldChar w:fldCharType="separate"/>
            </w:r>
            <w:r w:rsidR="00DA2814" w:rsidRPr="00E94620">
              <w:rPr>
                <w:rStyle w:val="Hyperlink"/>
                <w:color w:val="000000" w:themeColor="text1"/>
              </w:rPr>
              <w:t>https://thebeautyqueen.netlify.app/</w:t>
            </w:r>
            <w:r>
              <w:rPr>
                <w:rStyle w:val="Hyperlink"/>
                <w:color w:val="000000" w:themeColor="text1"/>
              </w:rPr>
              <w:fldChar w:fldCharType="end"/>
            </w:r>
          </w:p>
          <w:bookmarkEnd w:id="0"/>
          <w:p w14:paraId="53D34C08" w14:textId="77777777" w:rsidR="00DA2814" w:rsidRDefault="00DA2814" w:rsidP="004D3011"/>
          <w:p w14:paraId="72D1F6AF" w14:textId="77777777" w:rsidR="004D3011" w:rsidRDefault="004D3011" w:rsidP="004D3011"/>
          <w:sdt>
            <w:sdtPr>
              <w:id w:val="-240260293"/>
              <w:placeholder>
                <w:docPart w:val="40421BBBFC054DC59EFA160A0822CDF6"/>
              </w:placeholder>
              <w:temporary/>
              <w:showingPlcHdr/>
              <w15:appearance w15:val="hidden"/>
            </w:sdtPr>
            <w:sdtContent>
              <w:p w14:paraId="7BF19227" w14:textId="7691403B" w:rsidR="004D3011" w:rsidRDefault="004D3011" w:rsidP="004D3011">
                <w:r w:rsidRPr="00437B6C">
                  <w:rPr>
                    <w:b/>
                    <w:bCs/>
                    <w:sz w:val="22"/>
                  </w:rPr>
                  <w:t>EMAIL:</w:t>
                </w:r>
              </w:p>
            </w:sdtContent>
          </w:sdt>
          <w:p w14:paraId="3D5A1EFB" w14:textId="1CE8DC1F" w:rsidR="00970403" w:rsidRPr="00437B6C" w:rsidRDefault="00000000" w:rsidP="004D3011">
            <w:hyperlink r:id="rId8" w:history="1">
              <w:r w:rsidR="00970403" w:rsidRPr="00437B6C">
                <w:rPr>
                  <w:rStyle w:val="Hyperlink"/>
                  <w:color w:val="auto"/>
                </w:rPr>
                <w:t>lavanyavangipurapu@gmail.com</w:t>
              </w:r>
            </w:hyperlink>
          </w:p>
          <w:p w14:paraId="2C516243" w14:textId="49336561" w:rsidR="00970403" w:rsidRDefault="00970403" w:rsidP="004D3011"/>
          <w:p w14:paraId="53C50730" w14:textId="765F7784" w:rsidR="00970403" w:rsidRPr="00437B6C" w:rsidRDefault="00970403" w:rsidP="004D3011">
            <w:pPr>
              <w:rPr>
                <w:b/>
                <w:bCs/>
                <w:sz w:val="22"/>
              </w:rPr>
            </w:pPr>
            <w:r w:rsidRPr="00437B6C">
              <w:rPr>
                <w:b/>
                <w:bCs/>
                <w:sz w:val="22"/>
              </w:rPr>
              <w:t>LINKEDIN:</w:t>
            </w:r>
          </w:p>
          <w:p w14:paraId="4778E974" w14:textId="4848F03A" w:rsidR="00970403" w:rsidRPr="00437B6C" w:rsidRDefault="00000000" w:rsidP="004D3011">
            <w:pPr>
              <w:rPr>
                <w:color w:val="000000" w:themeColor="text1"/>
              </w:rPr>
            </w:pPr>
            <w:hyperlink r:id="rId9" w:history="1">
              <w:r w:rsidR="00970403" w:rsidRPr="00437B6C">
                <w:rPr>
                  <w:rStyle w:val="Hyperlink"/>
                  <w:color w:val="000000" w:themeColor="text1"/>
                </w:rPr>
                <w:t>https://www.linkedin.com/in/vangipurapu-lavanya-132b3025a/?originalSubdomain=in</w:t>
              </w:r>
            </w:hyperlink>
          </w:p>
          <w:p w14:paraId="583FE044" w14:textId="5202DDD5" w:rsidR="00970403" w:rsidRDefault="00970403" w:rsidP="004D3011"/>
          <w:p w14:paraId="530509DF" w14:textId="6E5CBEF9" w:rsidR="00970403" w:rsidRPr="00437B6C" w:rsidRDefault="00970403" w:rsidP="004D3011">
            <w:pPr>
              <w:rPr>
                <w:b/>
                <w:bCs/>
                <w:sz w:val="22"/>
              </w:rPr>
            </w:pPr>
            <w:r w:rsidRPr="00437B6C">
              <w:rPr>
                <w:b/>
                <w:bCs/>
                <w:sz w:val="22"/>
              </w:rPr>
              <w:t>GITHUB:</w:t>
            </w:r>
          </w:p>
          <w:p w14:paraId="77173F94" w14:textId="65A76153" w:rsidR="00B91473" w:rsidRPr="00437B6C" w:rsidRDefault="00000000" w:rsidP="004D3011">
            <w:pPr>
              <w:rPr>
                <w:color w:val="000000" w:themeColor="text1"/>
              </w:rPr>
            </w:pPr>
            <w:hyperlink r:id="rId10" w:history="1">
              <w:r w:rsidR="00B91473" w:rsidRPr="00437B6C">
                <w:rPr>
                  <w:rStyle w:val="Hyperlink"/>
                  <w:color w:val="000000" w:themeColor="text1"/>
                </w:rPr>
                <w:t>https://github.com/Vangipurapulavanya</w:t>
              </w:r>
            </w:hyperlink>
          </w:p>
          <w:p w14:paraId="38453A4E" w14:textId="77777777" w:rsidR="00B91473" w:rsidRDefault="00B91473" w:rsidP="004D3011"/>
          <w:p w14:paraId="7AFE2668" w14:textId="155130BF" w:rsidR="004D3011" w:rsidRPr="004D3011" w:rsidRDefault="004D3011" w:rsidP="001C7F28"/>
        </w:tc>
        <w:tc>
          <w:tcPr>
            <w:tcW w:w="720" w:type="dxa"/>
          </w:tcPr>
          <w:p w14:paraId="03144EB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D1C3106" w14:textId="2862C8D6" w:rsidR="001B2ABD" w:rsidRPr="00437B6C" w:rsidRDefault="00B91473" w:rsidP="00036450">
            <w:pPr>
              <w:pStyle w:val="Heading2"/>
              <w:rPr>
                <w:sz w:val="24"/>
                <w:szCs w:val="24"/>
              </w:rPr>
            </w:pPr>
            <w:r w:rsidRPr="00437B6C">
              <w:rPr>
                <w:sz w:val="24"/>
                <w:szCs w:val="24"/>
              </w:rPr>
              <w:t>PROJECT</w:t>
            </w:r>
          </w:p>
          <w:p w14:paraId="7D9180A8" w14:textId="739773B2" w:rsidR="00036450" w:rsidRPr="00437B6C" w:rsidRDefault="00B91473" w:rsidP="00B359E4">
            <w:pPr>
              <w:pStyle w:val="Heading4"/>
              <w:rPr>
                <w:sz w:val="22"/>
              </w:rPr>
            </w:pPr>
            <w:r w:rsidRPr="00437B6C">
              <w:rPr>
                <w:sz w:val="22"/>
              </w:rPr>
              <w:t>BeautyQueen</w:t>
            </w:r>
            <w:r w:rsidR="00F668B5" w:rsidRPr="00437B6C">
              <w:rPr>
                <w:sz w:val="22"/>
              </w:rPr>
              <w:t xml:space="preserve"> [ 23</w:t>
            </w:r>
            <w:r w:rsidR="00F668B5" w:rsidRPr="00437B6C">
              <w:rPr>
                <w:sz w:val="22"/>
                <w:vertAlign w:val="superscript"/>
              </w:rPr>
              <w:t>rd</w:t>
            </w:r>
            <w:r w:rsidR="00F668B5" w:rsidRPr="00437B6C">
              <w:rPr>
                <w:sz w:val="22"/>
              </w:rPr>
              <w:t xml:space="preserve"> Nov 2022] – [</w:t>
            </w:r>
            <w:r w:rsidR="00EA0274">
              <w:rPr>
                <w:sz w:val="22"/>
              </w:rPr>
              <w:t>15</w:t>
            </w:r>
            <w:r w:rsidR="00EA0274" w:rsidRPr="00EA0274">
              <w:rPr>
                <w:sz w:val="22"/>
                <w:vertAlign w:val="superscript"/>
              </w:rPr>
              <w:t>th</w:t>
            </w:r>
            <w:r w:rsidR="00EA0274">
              <w:rPr>
                <w:sz w:val="22"/>
              </w:rPr>
              <w:t xml:space="preserve"> Feb</w:t>
            </w:r>
            <w:r w:rsidR="00F668B5" w:rsidRPr="00437B6C">
              <w:rPr>
                <w:sz w:val="22"/>
              </w:rPr>
              <w:t xml:space="preserve"> 2023]</w:t>
            </w:r>
          </w:p>
          <w:p w14:paraId="63AC8CDC" w14:textId="54EC00E2" w:rsidR="00F668B5" w:rsidRPr="00437B6C" w:rsidRDefault="00000000" w:rsidP="00F668B5">
            <w:pPr>
              <w:rPr>
                <w:sz w:val="22"/>
              </w:rPr>
            </w:pPr>
            <w:hyperlink r:id="rId11" w:history="1">
              <w:r w:rsidR="00B91473" w:rsidRPr="00437B6C">
                <w:rPr>
                  <w:rStyle w:val="Hyperlink"/>
                  <w:color w:val="auto"/>
                  <w:sz w:val="22"/>
                </w:rPr>
                <w:t>https://thebeautyqueen.netlify.app/</w:t>
              </w:r>
            </w:hyperlink>
          </w:p>
          <w:p w14:paraId="635CEFFB" w14:textId="77777777" w:rsidR="00F668B5" w:rsidRPr="00437B6C" w:rsidRDefault="00F668B5" w:rsidP="00F668B5">
            <w:pPr>
              <w:pStyle w:val="Date"/>
              <w:rPr>
                <w:sz w:val="22"/>
              </w:rPr>
            </w:pPr>
          </w:p>
          <w:p w14:paraId="0EBC7D4F" w14:textId="0ED936A5" w:rsidR="00B91473" w:rsidRPr="00437B6C" w:rsidRDefault="0017240A" w:rsidP="00F668B5">
            <w:pPr>
              <w:pStyle w:val="Date"/>
              <w:rPr>
                <w:sz w:val="22"/>
              </w:rPr>
            </w:pPr>
            <w:r w:rsidRPr="00437B6C">
              <w:rPr>
                <w:sz w:val="22"/>
              </w:rPr>
              <w:t xml:space="preserve">Ecommerce </w:t>
            </w:r>
            <w:r w:rsidR="00437B6C" w:rsidRPr="00437B6C">
              <w:rPr>
                <w:sz w:val="22"/>
              </w:rPr>
              <w:t>website built</w:t>
            </w:r>
            <w:r w:rsidR="00B91473" w:rsidRPr="00437B6C">
              <w:rPr>
                <w:sz w:val="22"/>
              </w:rPr>
              <w:t xml:space="preserve"> </w:t>
            </w:r>
            <w:r w:rsidR="00157B5C" w:rsidRPr="00437B6C">
              <w:rPr>
                <w:sz w:val="22"/>
              </w:rPr>
              <w:t xml:space="preserve">by </w:t>
            </w:r>
            <w:r w:rsidR="00B91473" w:rsidRPr="00437B6C">
              <w:rPr>
                <w:sz w:val="22"/>
              </w:rPr>
              <w:t xml:space="preserve">using </w:t>
            </w:r>
            <w:r w:rsidR="00B91473" w:rsidRPr="00437B6C">
              <w:rPr>
                <w:b/>
                <w:bCs/>
                <w:sz w:val="22"/>
              </w:rPr>
              <w:t>MERN Stack</w:t>
            </w:r>
            <w:r w:rsidR="00B91473" w:rsidRPr="00437B6C">
              <w:rPr>
                <w:sz w:val="22"/>
              </w:rPr>
              <w:t xml:space="preserve">. Users can open the website, </w:t>
            </w:r>
            <w:r w:rsidR="00DA2814" w:rsidRPr="00437B6C">
              <w:rPr>
                <w:sz w:val="22"/>
              </w:rPr>
              <w:t>add</w:t>
            </w:r>
            <w:r w:rsidR="00B91473" w:rsidRPr="00437B6C">
              <w:rPr>
                <w:sz w:val="22"/>
              </w:rPr>
              <w:t xml:space="preserve"> products to cart, update the </w:t>
            </w:r>
            <w:r w:rsidR="00DA2814" w:rsidRPr="00437B6C">
              <w:rPr>
                <w:sz w:val="22"/>
              </w:rPr>
              <w:t>quantities, checkout</w:t>
            </w:r>
            <w:r w:rsidR="00157B5C" w:rsidRPr="00437B6C">
              <w:rPr>
                <w:sz w:val="22"/>
              </w:rPr>
              <w:t xml:space="preserve"> and payment</w:t>
            </w:r>
            <w:r w:rsidR="00E94620" w:rsidRPr="00437B6C">
              <w:rPr>
                <w:sz w:val="22"/>
              </w:rPr>
              <w:t>s</w:t>
            </w:r>
            <w:r w:rsidR="00157B5C" w:rsidRPr="00437B6C">
              <w:rPr>
                <w:sz w:val="22"/>
              </w:rPr>
              <w:t xml:space="preserve"> can be done.</w:t>
            </w:r>
          </w:p>
          <w:sdt>
            <w:sdtPr>
              <w:id w:val="1669594239"/>
              <w:placeholder>
                <w:docPart w:val="6692A8BF72044E3D866C1005751A79FE"/>
              </w:placeholder>
              <w:temporary/>
              <w:showingPlcHdr/>
              <w15:appearance w15:val="hidden"/>
            </w:sdtPr>
            <w:sdtContent>
              <w:p w14:paraId="47E54B93" w14:textId="77777777" w:rsidR="00DA2814" w:rsidRDefault="00DA2814" w:rsidP="00DA2814">
                <w:pPr>
                  <w:pStyle w:val="Heading2"/>
                </w:pPr>
                <w:r w:rsidRPr="00437B6C">
                  <w:rPr>
                    <w:rStyle w:val="Heading2Char"/>
                    <w:b/>
                    <w:bCs/>
                    <w:caps/>
                    <w:sz w:val="24"/>
                    <w:szCs w:val="24"/>
                  </w:rPr>
                  <w:t>SKILLS</w:t>
                </w:r>
              </w:p>
            </w:sdtContent>
          </w:sdt>
          <w:p w14:paraId="429129D5" w14:textId="6C40E8F0" w:rsidR="00DA2814" w:rsidRDefault="00DA2814" w:rsidP="00DA2814">
            <w:pPr>
              <w:rPr>
                <w:sz w:val="22"/>
              </w:rPr>
            </w:pPr>
            <w:r w:rsidRPr="00437B6C">
              <w:rPr>
                <w:b/>
                <w:bCs/>
                <w:sz w:val="22"/>
              </w:rPr>
              <w:t>Programming languages</w:t>
            </w:r>
            <w:r w:rsidRPr="00437B6C">
              <w:rPr>
                <w:sz w:val="22"/>
              </w:rPr>
              <w:t xml:space="preserve">: Html, CSS, </w:t>
            </w:r>
            <w:r w:rsidR="00F668B5" w:rsidRPr="00437B6C">
              <w:rPr>
                <w:sz w:val="22"/>
              </w:rPr>
              <w:t>JavaScript</w:t>
            </w:r>
            <w:r w:rsidRPr="00437B6C">
              <w:rPr>
                <w:sz w:val="22"/>
              </w:rPr>
              <w:t>, React.</w:t>
            </w:r>
          </w:p>
          <w:p w14:paraId="55FEABA4" w14:textId="43632A5A" w:rsidR="00DA2814" w:rsidRDefault="00DA2814" w:rsidP="00DA2814">
            <w:pPr>
              <w:rPr>
                <w:sz w:val="22"/>
              </w:rPr>
            </w:pPr>
            <w:r w:rsidRPr="00437B6C">
              <w:rPr>
                <w:b/>
                <w:bCs/>
                <w:sz w:val="22"/>
              </w:rPr>
              <w:t>Backend</w:t>
            </w:r>
            <w:r w:rsidRPr="00437B6C">
              <w:rPr>
                <w:sz w:val="22"/>
              </w:rPr>
              <w:t xml:space="preserve">: MongoDB, Nodejs. </w:t>
            </w:r>
            <w:r w:rsidRPr="00437B6C">
              <w:rPr>
                <w:sz w:val="22"/>
              </w:rPr>
              <w:tab/>
            </w:r>
          </w:p>
          <w:p w14:paraId="260B958F" w14:textId="7D02BFA3" w:rsidR="00DA2814" w:rsidRPr="00437B6C" w:rsidRDefault="00DA2814" w:rsidP="00DA2814">
            <w:pPr>
              <w:rPr>
                <w:sz w:val="22"/>
              </w:rPr>
            </w:pPr>
            <w:r w:rsidRPr="00437B6C">
              <w:rPr>
                <w:b/>
                <w:bCs/>
                <w:sz w:val="22"/>
              </w:rPr>
              <w:t>Software’s</w:t>
            </w:r>
            <w:r w:rsidRPr="00437B6C">
              <w:rPr>
                <w:sz w:val="22"/>
              </w:rPr>
              <w:t>:  Studio 3T, Postman, MongoDB Atlas.</w:t>
            </w:r>
          </w:p>
          <w:p w14:paraId="6D7EBC8F" w14:textId="2163BF34" w:rsidR="00F668B5" w:rsidRPr="00437B6C" w:rsidRDefault="00F668B5" w:rsidP="00DA2814">
            <w:pPr>
              <w:rPr>
                <w:sz w:val="22"/>
              </w:rPr>
            </w:pPr>
            <w:r w:rsidRPr="00437B6C">
              <w:rPr>
                <w:b/>
                <w:bCs/>
                <w:sz w:val="22"/>
              </w:rPr>
              <w:t>Operating system</w:t>
            </w:r>
            <w:r w:rsidRPr="00437B6C">
              <w:rPr>
                <w:sz w:val="22"/>
              </w:rPr>
              <w:t>: Linux.</w:t>
            </w:r>
          </w:p>
          <w:p w14:paraId="257566C4" w14:textId="2CEA5C5B" w:rsidR="00DA2814" w:rsidRPr="00437B6C" w:rsidRDefault="00DA2814" w:rsidP="00DA2814">
            <w:pPr>
              <w:rPr>
                <w:sz w:val="22"/>
              </w:rPr>
            </w:pPr>
            <w:r w:rsidRPr="00437B6C">
              <w:rPr>
                <w:b/>
                <w:bCs/>
                <w:sz w:val="22"/>
              </w:rPr>
              <w:t>Editors</w:t>
            </w:r>
            <w:r w:rsidRPr="00437B6C">
              <w:rPr>
                <w:sz w:val="22"/>
              </w:rPr>
              <w:t>: VSCode</w:t>
            </w:r>
          </w:p>
          <w:p w14:paraId="35E5EA19" w14:textId="11C288B7" w:rsidR="00E94620" w:rsidRPr="00437B6C" w:rsidRDefault="00E94620" w:rsidP="00DA2814">
            <w:pPr>
              <w:rPr>
                <w:sz w:val="22"/>
              </w:rPr>
            </w:pPr>
            <w:r w:rsidRPr="00437B6C">
              <w:rPr>
                <w:sz w:val="22"/>
              </w:rPr>
              <w:t>Time Management</w:t>
            </w:r>
          </w:p>
          <w:p w14:paraId="07BDE1E0" w14:textId="220C1549" w:rsidR="00E94620" w:rsidRDefault="00E94620" w:rsidP="00DA2814">
            <w:pPr>
              <w:rPr>
                <w:sz w:val="16"/>
                <w:szCs w:val="16"/>
              </w:rPr>
            </w:pPr>
            <w:r w:rsidRPr="00437B6C">
              <w:rPr>
                <w:sz w:val="22"/>
              </w:rPr>
              <w:t>Team Work</w:t>
            </w:r>
            <w:r>
              <w:rPr>
                <w:sz w:val="16"/>
                <w:szCs w:val="16"/>
              </w:rPr>
              <w:t>.</w:t>
            </w:r>
          </w:p>
          <w:p w14:paraId="047DA476" w14:textId="77777777" w:rsidR="00DA2814" w:rsidRPr="00437B6C" w:rsidRDefault="00DA2814" w:rsidP="00DA2814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4"/>
                <w:szCs w:val="24"/>
              </w:rPr>
            </w:pPr>
            <w:r w:rsidRPr="00437B6C">
              <w:rPr>
                <w:sz w:val="24"/>
                <w:szCs w:val="24"/>
              </w:rPr>
              <w:t>CERTIFICATIONS</w:t>
            </w:r>
          </w:p>
          <w:p w14:paraId="631B07B9" w14:textId="77777777" w:rsidR="00DA2814" w:rsidRPr="00437B6C" w:rsidRDefault="00DA2814" w:rsidP="00DA2814">
            <w:pPr>
              <w:rPr>
                <w:sz w:val="22"/>
              </w:rPr>
            </w:pPr>
            <w:r w:rsidRPr="00437B6C">
              <w:rPr>
                <w:b/>
                <w:bCs/>
                <w:sz w:val="22"/>
              </w:rPr>
              <w:t>AZURE FUNDAMENTALS</w:t>
            </w:r>
            <w:r w:rsidRPr="00437B6C">
              <w:rPr>
                <w:sz w:val="22"/>
              </w:rPr>
              <w:t xml:space="preserve"> – AZ (900)</w:t>
            </w:r>
          </w:p>
          <w:p w14:paraId="1F0441A4" w14:textId="77777777" w:rsidR="00DA2814" w:rsidRPr="00437B6C" w:rsidRDefault="00DA2814" w:rsidP="00DA2814">
            <w:pPr>
              <w:rPr>
                <w:sz w:val="22"/>
              </w:rPr>
            </w:pPr>
            <w:r w:rsidRPr="00437B6C">
              <w:rPr>
                <w:sz w:val="22"/>
              </w:rPr>
              <w:t>Microsoft certification id: 992493983</w:t>
            </w:r>
          </w:p>
          <w:p w14:paraId="0156E69B" w14:textId="77777777" w:rsidR="00DA2814" w:rsidRPr="00437B6C" w:rsidRDefault="00DA2814" w:rsidP="00DA2814">
            <w:pPr>
              <w:rPr>
                <w:sz w:val="22"/>
              </w:rPr>
            </w:pPr>
          </w:p>
          <w:p w14:paraId="7DD97A5B" w14:textId="77777777" w:rsidR="00DA2814" w:rsidRPr="00437B6C" w:rsidRDefault="00DA2814" w:rsidP="00DA2814">
            <w:pPr>
              <w:rPr>
                <w:sz w:val="22"/>
              </w:rPr>
            </w:pPr>
            <w:r w:rsidRPr="00437B6C">
              <w:rPr>
                <w:b/>
                <w:bCs/>
                <w:sz w:val="22"/>
              </w:rPr>
              <w:t>KNOWLEDGEHUT UPGRAD</w:t>
            </w:r>
            <w:r w:rsidRPr="00437B6C">
              <w:rPr>
                <w:sz w:val="22"/>
              </w:rPr>
              <w:t>:</w:t>
            </w:r>
          </w:p>
          <w:p w14:paraId="1B380227" w14:textId="77777777" w:rsidR="00DA2814" w:rsidRPr="00437B6C" w:rsidRDefault="00DA2814" w:rsidP="00DA2814">
            <w:pPr>
              <w:rPr>
                <w:sz w:val="22"/>
              </w:rPr>
            </w:pPr>
            <w:r w:rsidRPr="00437B6C">
              <w:rPr>
                <w:sz w:val="22"/>
              </w:rPr>
              <w:t>Full stack Development Bootcamp</w:t>
            </w:r>
          </w:p>
          <w:p w14:paraId="4EB75262" w14:textId="77777777" w:rsidR="00DA2814" w:rsidRPr="00437B6C" w:rsidRDefault="00DA2814" w:rsidP="00DA2814">
            <w:pPr>
              <w:rPr>
                <w:sz w:val="22"/>
              </w:rPr>
            </w:pPr>
            <w:r w:rsidRPr="00437B6C">
              <w:rPr>
                <w:sz w:val="22"/>
              </w:rPr>
              <w:t>[16th July – 19th Nov 2022]</w:t>
            </w:r>
          </w:p>
          <w:p w14:paraId="19AD44ED" w14:textId="064A5B2B" w:rsidR="00036450" w:rsidRPr="00437B6C" w:rsidRDefault="00B91473" w:rsidP="00036450">
            <w:pPr>
              <w:pStyle w:val="Heading2"/>
              <w:rPr>
                <w:sz w:val="24"/>
                <w:szCs w:val="24"/>
              </w:rPr>
            </w:pPr>
            <w:r w:rsidRPr="00437B6C">
              <w:rPr>
                <w:sz w:val="24"/>
                <w:szCs w:val="24"/>
              </w:rPr>
              <w:t>EDUCATION</w:t>
            </w:r>
          </w:p>
          <w:p w14:paraId="2739EF79" w14:textId="5FBBF481" w:rsidR="00036450" w:rsidRPr="00437B6C" w:rsidRDefault="00157B5C" w:rsidP="00B359E4">
            <w:pPr>
              <w:pStyle w:val="Heading4"/>
              <w:rPr>
                <w:b w:val="0"/>
                <w:bCs/>
                <w:sz w:val="22"/>
              </w:rPr>
            </w:pPr>
            <w:r w:rsidRPr="00437B6C">
              <w:rPr>
                <w:b w:val="0"/>
                <w:bCs/>
                <w:sz w:val="22"/>
              </w:rPr>
              <w:t>[PGDBA] [HR]</w:t>
            </w:r>
          </w:p>
          <w:p w14:paraId="74A4B159" w14:textId="0917563E" w:rsidR="00036450" w:rsidRPr="00437B6C" w:rsidRDefault="00157B5C" w:rsidP="00157B5C">
            <w:pPr>
              <w:rPr>
                <w:bCs/>
                <w:sz w:val="22"/>
              </w:rPr>
            </w:pPr>
            <w:r w:rsidRPr="00437B6C">
              <w:rPr>
                <w:bCs/>
                <w:sz w:val="22"/>
              </w:rPr>
              <w:t>Symbiosis Center for distance learning - 2013</w:t>
            </w:r>
          </w:p>
          <w:p w14:paraId="6D348C9B" w14:textId="03600A93" w:rsidR="00036450" w:rsidRPr="00437B6C" w:rsidRDefault="00036450" w:rsidP="00036450">
            <w:pPr>
              <w:rPr>
                <w:bCs/>
                <w:sz w:val="22"/>
              </w:rPr>
            </w:pPr>
            <w:r w:rsidRPr="00437B6C">
              <w:rPr>
                <w:bCs/>
                <w:sz w:val="22"/>
              </w:rPr>
              <w:t xml:space="preserve"> </w:t>
            </w:r>
          </w:p>
          <w:p w14:paraId="50F465D8" w14:textId="1EB51282" w:rsidR="004D3011" w:rsidRPr="00437B6C" w:rsidRDefault="004D42A9" w:rsidP="00B359E4">
            <w:pPr>
              <w:pStyle w:val="Heading4"/>
              <w:rPr>
                <w:b w:val="0"/>
                <w:bCs/>
                <w:sz w:val="22"/>
              </w:rPr>
            </w:pPr>
            <w:r w:rsidRPr="00437B6C">
              <w:rPr>
                <w:b w:val="0"/>
                <w:bCs/>
                <w:sz w:val="22"/>
              </w:rPr>
              <w:t>Bachelor Of Information Technology - 2011</w:t>
            </w:r>
          </w:p>
          <w:p w14:paraId="03808E28" w14:textId="77777777" w:rsidR="00DA2814" w:rsidRPr="00437B6C" w:rsidRDefault="00DA2814" w:rsidP="004D3011">
            <w:pPr>
              <w:rPr>
                <w:bCs/>
                <w:sz w:val="22"/>
              </w:rPr>
            </w:pPr>
          </w:p>
          <w:p w14:paraId="7B7A839F" w14:textId="71CAA5DF" w:rsidR="001C7F28" w:rsidRPr="001C7F28" w:rsidRDefault="001C7F28" w:rsidP="001C7F28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100ECB73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F582D" w14:textId="77777777" w:rsidR="00383A2F" w:rsidRDefault="00383A2F" w:rsidP="000C45FF">
      <w:r>
        <w:separator/>
      </w:r>
    </w:p>
  </w:endnote>
  <w:endnote w:type="continuationSeparator" w:id="0">
    <w:p w14:paraId="52185981" w14:textId="77777777" w:rsidR="00383A2F" w:rsidRDefault="00383A2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67373" w14:textId="77777777" w:rsidR="00383A2F" w:rsidRDefault="00383A2F" w:rsidP="000C45FF">
      <w:r>
        <w:separator/>
      </w:r>
    </w:p>
  </w:footnote>
  <w:footnote w:type="continuationSeparator" w:id="0">
    <w:p w14:paraId="460E2DF9" w14:textId="77777777" w:rsidR="00383A2F" w:rsidRDefault="00383A2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E85B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9606211" wp14:editId="619F0F7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03"/>
    <w:rsid w:val="00036450"/>
    <w:rsid w:val="00094499"/>
    <w:rsid w:val="000C45FF"/>
    <w:rsid w:val="000E160F"/>
    <w:rsid w:val="000E3FD1"/>
    <w:rsid w:val="00112054"/>
    <w:rsid w:val="001317D8"/>
    <w:rsid w:val="001525E1"/>
    <w:rsid w:val="00157B5C"/>
    <w:rsid w:val="0017240A"/>
    <w:rsid w:val="00180329"/>
    <w:rsid w:val="0019001F"/>
    <w:rsid w:val="001A74A5"/>
    <w:rsid w:val="001B2ABD"/>
    <w:rsid w:val="001C7F28"/>
    <w:rsid w:val="001E0391"/>
    <w:rsid w:val="001E1759"/>
    <w:rsid w:val="001F1ECC"/>
    <w:rsid w:val="002400EB"/>
    <w:rsid w:val="00256CF7"/>
    <w:rsid w:val="00271036"/>
    <w:rsid w:val="00281FD5"/>
    <w:rsid w:val="0030481B"/>
    <w:rsid w:val="003156FC"/>
    <w:rsid w:val="003254B5"/>
    <w:rsid w:val="0037121F"/>
    <w:rsid w:val="00383A2F"/>
    <w:rsid w:val="003910D8"/>
    <w:rsid w:val="003A6B7D"/>
    <w:rsid w:val="003B06CA"/>
    <w:rsid w:val="004071FC"/>
    <w:rsid w:val="00437B6C"/>
    <w:rsid w:val="00445947"/>
    <w:rsid w:val="004813B3"/>
    <w:rsid w:val="00496591"/>
    <w:rsid w:val="004C63E4"/>
    <w:rsid w:val="004D3011"/>
    <w:rsid w:val="004D42A9"/>
    <w:rsid w:val="005262AC"/>
    <w:rsid w:val="005A6135"/>
    <w:rsid w:val="005E39D5"/>
    <w:rsid w:val="00600670"/>
    <w:rsid w:val="0062123A"/>
    <w:rsid w:val="00646E75"/>
    <w:rsid w:val="00660CE8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970403"/>
    <w:rsid w:val="00974F24"/>
    <w:rsid w:val="00A2118D"/>
    <w:rsid w:val="00AD0A50"/>
    <w:rsid w:val="00AD76E2"/>
    <w:rsid w:val="00B20152"/>
    <w:rsid w:val="00B359E4"/>
    <w:rsid w:val="00B57D98"/>
    <w:rsid w:val="00B70850"/>
    <w:rsid w:val="00B91473"/>
    <w:rsid w:val="00C066B6"/>
    <w:rsid w:val="00C37BA1"/>
    <w:rsid w:val="00C4674C"/>
    <w:rsid w:val="00C506CF"/>
    <w:rsid w:val="00C64FD7"/>
    <w:rsid w:val="00C72BED"/>
    <w:rsid w:val="00C9578B"/>
    <w:rsid w:val="00CB0055"/>
    <w:rsid w:val="00D2522B"/>
    <w:rsid w:val="00D422DE"/>
    <w:rsid w:val="00D5459D"/>
    <w:rsid w:val="00DA1F4D"/>
    <w:rsid w:val="00DA2814"/>
    <w:rsid w:val="00DD172A"/>
    <w:rsid w:val="00E25A26"/>
    <w:rsid w:val="00E4124A"/>
    <w:rsid w:val="00E4381A"/>
    <w:rsid w:val="00E55D74"/>
    <w:rsid w:val="00E94620"/>
    <w:rsid w:val="00EA0274"/>
    <w:rsid w:val="00F60274"/>
    <w:rsid w:val="00F668B5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3B97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vanyavangipurapu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thebeautyqueen.netlify.app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Vangipurapulavany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linkedin.com/in/vangipurapu-lavanya-132b3025a/?originalSubdomain=in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vanya\AppData\Local\Microsoft\Office\16.0\DTS\en-US%7b587AB851-3B2D-48D0-ACDB-97383641CB18%7d\%7bADF924B2-F44A-4B85-8AA5-FE330099D963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E4BF2E03334539AC0673F378E61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20B9A-539D-4CC6-9C35-525058A2443E}"/>
      </w:docPartPr>
      <w:docPartBody>
        <w:p w:rsidR="00733345" w:rsidRDefault="00000000">
          <w:pPr>
            <w:pStyle w:val="CDE4BF2E03334539AC0673F378E61319"/>
          </w:pPr>
          <w:r w:rsidRPr="00D5459D">
            <w:t>Profile</w:t>
          </w:r>
        </w:p>
      </w:docPartBody>
    </w:docPart>
    <w:docPart>
      <w:docPartPr>
        <w:name w:val="246779372F8F41BE8678F8FB20C6C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C7623-6D35-496A-A501-597F2AD41662}"/>
      </w:docPartPr>
      <w:docPartBody>
        <w:p w:rsidR="00733345" w:rsidRDefault="00000000">
          <w:pPr>
            <w:pStyle w:val="246779372F8F41BE8678F8FB20C6C622"/>
          </w:pPr>
          <w:r w:rsidRPr="00CB0055">
            <w:t>Contact</w:t>
          </w:r>
        </w:p>
      </w:docPartBody>
    </w:docPart>
    <w:docPart>
      <w:docPartPr>
        <w:name w:val="954F28DF9FF94856A136D9809D290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D5063-7D90-4864-B732-93A78A47D7F7}"/>
      </w:docPartPr>
      <w:docPartBody>
        <w:p w:rsidR="00733345" w:rsidRDefault="00000000">
          <w:pPr>
            <w:pStyle w:val="954F28DF9FF94856A136D9809D290677"/>
          </w:pPr>
          <w:r w:rsidRPr="004D3011">
            <w:t>PHONE:</w:t>
          </w:r>
        </w:p>
      </w:docPartBody>
    </w:docPart>
    <w:docPart>
      <w:docPartPr>
        <w:name w:val="D58E86F4AE3145949AD2AC7CFAFCD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C2108-3D86-40CC-863A-519E1F8F2104}"/>
      </w:docPartPr>
      <w:docPartBody>
        <w:p w:rsidR="00733345" w:rsidRDefault="00000000">
          <w:pPr>
            <w:pStyle w:val="D58E86F4AE3145949AD2AC7CFAFCD05D"/>
          </w:pPr>
          <w:r w:rsidRPr="004D3011">
            <w:t>WEBSITE:</w:t>
          </w:r>
        </w:p>
      </w:docPartBody>
    </w:docPart>
    <w:docPart>
      <w:docPartPr>
        <w:name w:val="40421BBBFC054DC59EFA160A0822C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DBAE1-1F9D-4FC5-89BC-F616550B84FE}"/>
      </w:docPartPr>
      <w:docPartBody>
        <w:p w:rsidR="00733345" w:rsidRDefault="00000000">
          <w:pPr>
            <w:pStyle w:val="40421BBBFC054DC59EFA160A0822CDF6"/>
          </w:pPr>
          <w:r w:rsidRPr="004D3011">
            <w:t>EMAIL:</w:t>
          </w:r>
        </w:p>
      </w:docPartBody>
    </w:docPart>
    <w:docPart>
      <w:docPartPr>
        <w:name w:val="6692A8BF72044E3D866C1005751A7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B8F49-9422-43CF-811C-BBB3B48FF2ED}"/>
      </w:docPartPr>
      <w:docPartBody>
        <w:p w:rsidR="00733345" w:rsidRDefault="00A76008" w:rsidP="00A76008">
          <w:pPr>
            <w:pStyle w:val="6692A8BF72044E3D866C1005751A79FE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008"/>
    <w:rsid w:val="000143C2"/>
    <w:rsid w:val="00174A54"/>
    <w:rsid w:val="002E13FD"/>
    <w:rsid w:val="00515FA8"/>
    <w:rsid w:val="00733345"/>
    <w:rsid w:val="00A7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A76008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E4BF2E03334539AC0673F378E61319">
    <w:name w:val="CDE4BF2E03334539AC0673F378E61319"/>
  </w:style>
  <w:style w:type="paragraph" w:customStyle="1" w:styleId="246779372F8F41BE8678F8FB20C6C622">
    <w:name w:val="246779372F8F41BE8678F8FB20C6C622"/>
  </w:style>
  <w:style w:type="paragraph" w:customStyle="1" w:styleId="954F28DF9FF94856A136D9809D290677">
    <w:name w:val="954F28DF9FF94856A136D9809D290677"/>
  </w:style>
  <w:style w:type="paragraph" w:customStyle="1" w:styleId="D58E86F4AE3145949AD2AC7CFAFCD05D">
    <w:name w:val="D58E86F4AE3145949AD2AC7CFAFCD05D"/>
  </w:style>
  <w:style w:type="paragraph" w:customStyle="1" w:styleId="40421BBBFC054DC59EFA160A0822CDF6">
    <w:name w:val="40421BBBFC054DC59EFA160A0822CDF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6008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6692A8BF72044E3D866C1005751A79FE">
    <w:name w:val="6692A8BF72044E3D866C1005751A79FE"/>
    <w:rsid w:val="00A760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{ADF924B2-F44A-4B85-8AA5-FE330099D963}tf00546271_win32.dotx</Template>
  <TotalTime>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2023-01-25T09:32:00Z</dcterms:created>
  <dcterms:modified xsi:type="dcterms:W3CDTF">2023-02-03T14:27:00Z</dcterms:modified>
</cp:coreProperties>
</file>